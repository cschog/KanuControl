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B68D" w14:textId="05CFBB00" w:rsidR="00F267D5" w:rsidRPr="00087641" w:rsidRDefault="00087641" w:rsidP="00087641">
      <w:pPr>
        <w:widowControl w:val="0"/>
        <w:spacing w:after="120"/>
        <w:ind w:left="70"/>
        <w:rPr>
          <w:rFonts w:asciiTheme="minorHAnsi" w:hAnsiTheme="minorHAnsi" w:cs="Tahoma"/>
          <w:b/>
          <w:sz w:val="34"/>
          <w:szCs w:val="34"/>
        </w:rPr>
      </w:pPr>
      <w:r>
        <w:rPr>
          <w:rFonts w:asciiTheme="minorHAnsi" w:hAnsiTheme="minorHAnsi" w:cs="Tahoma"/>
          <w:b/>
          <w:sz w:val="34"/>
          <w:szCs w:val="34"/>
        </w:rPr>
        <w:t>Deckblatt zur Teilnahmeliste und Berichtsbogen</w:t>
      </w:r>
    </w:p>
    <w:tbl>
      <w:tblPr>
        <w:tblW w:w="9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FA7186" w:rsidRPr="00D93822" w14:paraId="4CE9EF6F" w14:textId="77777777" w:rsidTr="00D93822">
        <w:trPr>
          <w:trHeight w:val="408"/>
        </w:trPr>
        <w:tc>
          <w:tcPr>
            <w:tcW w:w="9781" w:type="dxa"/>
            <w:tcBorders>
              <w:bottom w:val="single" w:sz="4" w:space="0" w:color="auto"/>
            </w:tcBorders>
            <w:vAlign w:val="center"/>
          </w:tcPr>
          <w:p w14:paraId="321E3BD4" w14:textId="4716B1BE" w:rsidR="000834BA" w:rsidRPr="00D93822" w:rsidRDefault="00FA7186" w:rsidP="00A06B44">
            <w:pPr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 xml:space="preserve">für die aus Mitteln des Kinder- und Jugendförderplanes NRW - Pos. I.1 geförderte </w:t>
            </w:r>
          </w:p>
        </w:tc>
      </w:tr>
      <w:tr w:rsidR="00A06B44" w:rsidRPr="00D93822" w14:paraId="20FC13F1" w14:textId="77777777" w:rsidTr="00D93822">
        <w:trPr>
          <w:trHeight w:val="408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FEDC" w14:textId="643AFC75" w:rsidR="00A06B44" w:rsidRPr="00D93822" w:rsidRDefault="00A06B44" w:rsidP="00087641">
            <w:pPr>
              <w:rPr>
                <w:b/>
                <w:sz w:val="22"/>
                <w:szCs w:val="22"/>
              </w:rPr>
            </w:pPr>
            <w:r w:rsidRPr="00D93822">
              <w:rPr>
                <w:b/>
                <w:sz w:val="22"/>
                <w:szCs w:val="22"/>
              </w:rPr>
              <w:fldChar w:fldCharType="begin">
                <w:ffData>
                  <w:name w:val="FM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bookmarkStart w:id="0" w:name="FM"/>
            <w:r w:rsidRPr="00D93822">
              <w:rPr>
                <w:b/>
                <w:sz w:val="22"/>
                <w:szCs w:val="22"/>
              </w:rPr>
              <w:instrText xml:space="preserve"> FORMCHECKBOX </w:instrText>
            </w:r>
            <w:r w:rsidR="006715E6" w:rsidRPr="00D93822">
              <w:rPr>
                <w:b/>
                <w:sz w:val="22"/>
                <w:szCs w:val="22"/>
              </w:rPr>
            </w:r>
            <w:r w:rsidRPr="00D93822">
              <w:rPr>
                <w:b/>
                <w:sz w:val="22"/>
                <w:szCs w:val="22"/>
              </w:rPr>
              <w:fldChar w:fldCharType="separate"/>
            </w:r>
            <w:r w:rsidRPr="00D93822">
              <w:rPr>
                <w:b/>
                <w:sz w:val="22"/>
                <w:szCs w:val="22"/>
              </w:rPr>
              <w:fldChar w:fldCharType="end"/>
            </w:r>
            <w:bookmarkEnd w:id="0"/>
            <w:r w:rsidRPr="00D93822">
              <w:rPr>
                <w:b/>
                <w:sz w:val="22"/>
                <w:szCs w:val="22"/>
              </w:rPr>
              <w:t xml:space="preserve"> Freizeitmaßnahme </w:t>
            </w:r>
            <w:r w:rsidRPr="00D93822">
              <w:rPr>
                <w:sz w:val="22"/>
                <w:szCs w:val="22"/>
              </w:rPr>
              <w:t>(1 – 4 Tage)</w:t>
            </w:r>
            <w:r w:rsidRPr="00D93822">
              <w:rPr>
                <w:b/>
                <w:sz w:val="22"/>
                <w:szCs w:val="22"/>
              </w:rPr>
              <w:tab/>
            </w:r>
            <w:r w:rsidRPr="00D93822">
              <w:rPr>
                <w:b/>
                <w:sz w:val="22"/>
                <w:szCs w:val="22"/>
              </w:rPr>
              <w:fldChar w:fldCharType="begin">
                <w:ffData>
                  <w:name w:val="JEM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1" w:name="JEM"/>
            <w:r w:rsidRPr="00D93822">
              <w:rPr>
                <w:b/>
                <w:sz w:val="22"/>
                <w:szCs w:val="22"/>
              </w:rPr>
              <w:instrText xml:space="preserve"> FORMCHECKBOX </w:instrText>
            </w:r>
            <w:r w:rsidRPr="00D93822">
              <w:rPr>
                <w:b/>
                <w:sz w:val="22"/>
                <w:szCs w:val="22"/>
              </w:rPr>
            </w:r>
            <w:r w:rsidRPr="00D93822">
              <w:rPr>
                <w:b/>
                <w:sz w:val="22"/>
                <w:szCs w:val="22"/>
              </w:rPr>
              <w:fldChar w:fldCharType="separate"/>
            </w:r>
            <w:r w:rsidRPr="00D93822">
              <w:rPr>
                <w:b/>
                <w:sz w:val="22"/>
                <w:szCs w:val="22"/>
              </w:rPr>
              <w:fldChar w:fldCharType="end"/>
            </w:r>
            <w:bookmarkEnd w:id="1"/>
            <w:r w:rsidRPr="00D93822">
              <w:rPr>
                <w:b/>
                <w:sz w:val="22"/>
                <w:szCs w:val="22"/>
              </w:rPr>
              <w:t xml:space="preserve"> Jugenderholungsmaßnahme </w:t>
            </w:r>
            <w:r w:rsidRPr="00D93822">
              <w:rPr>
                <w:sz w:val="22"/>
                <w:szCs w:val="22"/>
              </w:rPr>
              <w:t>(5 – 21 Tage)</w:t>
            </w:r>
            <w:r w:rsidRPr="00D93822">
              <w:rPr>
                <w:b/>
                <w:sz w:val="22"/>
                <w:szCs w:val="22"/>
              </w:rPr>
              <w:t xml:space="preserve"> </w:t>
            </w:r>
            <w:r w:rsidR="00EB2BA6">
              <w:rPr>
                <w:b/>
                <w:sz w:val="22"/>
                <w:szCs w:val="22"/>
              </w:rPr>
              <w:tab/>
            </w:r>
            <w:r w:rsidR="00EB2BA6">
              <w:rPr>
                <w:b/>
                <w:sz w:val="22"/>
                <w:szCs w:val="22"/>
              </w:rPr>
              <w:tab/>
            </w:r>
            <w:r w:rsidRPr="00EB2BA6">
              <w:rPr>
                <w:bCs/>
                <w:i/>
                <w:iCs/>
                <w:sz w:val="16"/>
                <w:szCs w:val="16"/>
              </w:rPr>
              <w:t>(bitte ankreuzen)</w:t>
            </w:r>
          </w:p>
        </w:tc>
      </w:tr>
    </w:tbl>
    <w:p w14:paraId="260C668E" w14:textId="12762CCC" w:rsidR="00FA7186" w:rsidRPr="00D93822" w:rsidRDefault="00FA7186" w:rsidP="00A06B44">
      <w:pPr>
        <w:spacing w:before="120" w:after="120"/>
        <w:rPr>
          <w:sz w:val="22"/>
          <w:szCs w:val="22"/>
        </w:rPr>
      </w:pPr>
      <w:r w:rsidRPr="00D93822">
        <w:rPr>
          <w:sz w:val="22"/>
          <w:szCs w:val="22"/>
        </w:rPr>
        <w:t xml:space="preserve">TRÄGER:     </w:t>
      </w:r>
      <w:r w:rsidRPr="00D93822">
        <w:rPr>
          <w:b/>
          <w:sz w:val="22"/>
          <w:szCs w:val="22"/>
        </w:rPr>
        <w:t>Jugend im Kanu-Verband NRW e.V.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  <w:gridCol w:w="3544"/>
        <w:gridCol w:w="2238"/>
      </w:tblGrid>
      <w:tr w:rsidR="00CE34F5" w:rsidRPr="007764CD" w14:paraId="4A3FABF1" w14:textId="62C40BE1" w:rsidTr="006715E6">
        <w:tc>
          <w:tcPr>
            <w:tcW w:w="1985" w:type="dxa"/>
            <w:tcBorders>
              <w:bottom w:val="single" w:sz="6" w:space="0" w:color="auto"/>
            </w:tcBorders>
            <w:vAlign w:val="center"/>
          </w:tcPr>
          <w:p w14:paraId="53FFE1FB" w14:textId="64357087" w:rsidR="00CE34F5" w:rsidRPr="007764CD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i/>
                <w:iCs/>
                <w:sz w:val="16"/>
                <w:szCs w:val="16"/>
              </w:rPr>
            </w:pPr>
            <w:r w:rsidRPr="007764CD">
              <w:rPr>
                <w:i/>
                <w:iCs/>
                <w:sz w:val="16"/>
                <w:szCs w:val="16"/>
              </w:rPr>
              <w:t>vom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vAlign w:val="center"/>
          </w:tcPr>
          <w:p w14:paraId="1A8D4C74" w14:textId="662B3F36" w:rsidR="00CE34F5" w:rsidRPr="007764CD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i/>
                <w:iCs/>
                <w:sz w:val="16"/>
                <w:szCs w:val="16"/>
              </w:rPr>
            </w:pPr>
            <w:r w:rsidRPr="007764CD">
              <w:rPr>
                <w:i/>
                <w:iCs/>
                <w:sz w:val="16"/>
                <w:szCs w:val="16"/>
              </w:rPr>
              <w:t>bis</w:t>
            </w:r>
          </w:p>
        </w:tc>
        <w:tc>
          <w:tcPr>
            <w:tcW w:w="3544" w:type="dxa"/>
            <w:tcBorders>
              <w:bottom w:val="single" w:sz="6" w:space="0" w:color="auto"/>
            </w:tcBorders>
            <w:vAlign w:val="center"/>
          </w:tcPr>
          <w:p w14:paraId="39BAB1B1" w14:textId="23A1E77A" w:rsidR="00CE34F5" w:rsidRPr="007764CD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i/>
                <w:iCs/>
                <w:sz w:val="16"/>
                <w:szCs w:val="16"/>
              </w:rPr>
            </w:pPr>
            <w:r w:rsidRPr="007764CD">
              <w:rPr>
                <w:i/>
                <w:iCs/>
                <w:sz w:val="16"/>
                <w:szCs w:val="16"/>
              </w:rPr>
              <w:t>Ort</w:t>
            </w:r>
          </w:p>
        </w:tc>
        <w:tc>
          <w:tcPr>
            <w:tcW w:w="2238" w:type="dxa"/>
            <w:tcBorders>
              <w:bottom w:val="single" w:sz="6" w:space="0" w:color="auto"/>
            </w:tcBorders>
          </w:tcPr>
          <w:p w14:paraId="160898AC" w14:textId="67CFB66D" w:rsidR="00CE34F5" w:rsidRPr="007764CD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Land</w:t>
            </w:r>
          </w:p>
        </w:tc>
      </w:tr>
      <w:tr w:rsidR="00CE34F5" w:rsidRPr="00D93822" w14:paraId="096CAF30" w14:textId="62D5C178" w:rsidTr="006715E6">
        <w:trPr>
          <w:trHeight w:val="397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B411D3" w14:textId="4DCF59F4" w:rsidR="00CE34F5" w:rsidRPr="00D93822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MassnahmeAnfang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2" w:name="MassnahmeAnfang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21C73E4" w14:textId="28209800" w:rsidR="00CE34F5" w:rsidRPr="00D93822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MassnahmeEnde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3" w:name="MassnahmeEnd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96BA0F" w14:textId="668155A5" w:rsidR="00CE34F5" w:rsidRPr="00D93822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MassnahmeOrt"/>
                  <w:enabled/>
                  <w:calcOnExit w:val="0"/>
                  <w:textInput/>
                </w:ffData>
              </w:fldChar>
            </w:r>
            <w:bookmarkStart w:id="4" w:name="MassnahmeOrt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22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6C0145" w14:textId="7165467E" w:rsidR="00CE34F5" w:rsidRPr="00CE34F5" w:rsidRDefault="00CE34F5" w:rsidP="00E91378">
            <w:pPr>
              <w:pStyle w:val="berschrift3"/>
              <w:tabs>
                <w:tab w:val="left" w:pos="5245"/>
                <w:tab w:val="left" w:pos="8364"/>
              </w:tabs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MassnahmeLand"/>
                  <w:enabled/>
                  <w:calcOnExit w:val="0"/>
                  <w:textInput/>
                </w:ffData>
              </w:fldChar>
            </w:r>
            <w:bookmarkStart w:id="5" w:name="MassnahmeLand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5"/>
          </w:p>
        </w:tc>
      </w:tr>
    </w:tbl>
    <w:p w14:paraId="11A4FF21" w14:textId="31A5935F" w:rsidR="00A06B44" w:rsidRPr="00275EFB" w:rsidRDefault="00A06B44" w:rsidP="00275EFB">
      <w:pPr>
        <w:rPr>
          <w:rFonts w:asciiTheme="minorHAnsi" w:hAnsiTheme="minorHAnsi"/>
          <w:sz w:val="10"/>
          <w:szCs w:val="10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3974"/>
        <w:gridCol w:w="2546"/>
      </w:tblGrid>
      <w:tr w:rsidR="00A06B44" w:rsidRPr="007764CD" w14:paraId="3D78335A" w14:textId="77777777" w:rsidTr="006715E6">
        <w:tc>
          <w:tcPr>
            <w:tcW w:w="723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7CC8F865" w14:textId="72A7AE0F" w:rsidR="00A06B44" w:rsidRPr="007764CD" w:rsidRDefault="00275EFB" w:rsidP="00742013">
            <w:pPr>
              <w:rPr>
                <w:rFonts w:asciiTheme="minorHAnsi" w:hAnsiTheme="minorHAnsi"/>
                <w:sz w:val="16"/>
                <w:szCs w:val="16"/>
              </w:rPr>
            </w:pP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Name. Anschrift und Bankverbindung des Au</w:t>
            </w:r>
            <w:r w:rsidR="007764CD"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sr</w:t>
            </w: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ichters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040B3836" w14:textId="3910C8AB" w:rsidR="00A06B44" w:rsidRPr="007764CD" w:rsidRDefault="00A06B44" w:rsidP="00742013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</w:p>
        </w:tc>
      </w:tr>
      <w:tr w:rsidR="00275EFB" w:rsidRPr="00D93822" w14:paraId="42D5FFE6" w14:textId="77777777" w:rsidTr="006715E6"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56402EB" w14:textId="37CF4209" w:rsidR="00275EFB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Ausrichter"/>
                  <w:enabled/>
                  <w:calcOnExit w:val="0"/>
                  <w:textInput/>
                </w:ffData>
              </w:fldChar>
            </w:r>
            <w:bookmarkStart w:id="6" w:name="Ausrichter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6"/>
          </w:p>
          <w:p w14:paraId="68D099D5" w14:textId="1B9CDB3D" w:rsidR="00275EFB" w:rsidRPr="00D93822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AusrichterStrasse"/>
                  <w:enabled/>
                  <w:calcOnExit w:val="0"/>
                  <w:textInput/>
                </w:ffData>
              </w:fldChar>
            </w:r>
            <w:bookmarkStart w:id="7" w:name="AusrichterStrasse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7"/>
          </w:p>
          <w:p w14:paraId="791B5C85" w14:textId="122B5D80" w:rsidR="00275EFB" w:rsidRPr="00D93822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AusrichterPlzOrt"/>
                  <w:enabled/>
                  <w:calcOnExit w:val="0"/>
                  <w:textInput/>
                </w:ffData>
              </w:fldChar>
            </w:r>
            <w:bookmarkStart w:id="8" w:name="AusrichterPlzOrt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254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73B47A8" w14:textId="5C5866C9" w:rsidR="007764CD" w:rsidRPr="0037253A" w:rsidRDefault="007764CD" w:rsidP="00275EFB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37253A">
              <w:rPr>
                <w:rFonts w:asciiTheme="minorHAnsi" w:hAnsiTheme="minorHAnsi"/>
                <w:i/>
                <w:iCs/>
                <w:sz w:val="16"/>
                <w:szCs w:val="16"/>
              </w:rPr>
              <w:t>Telefon</w:t>
            </w:r>
          </w:p>
          <w:p w14:paraId="47E59968" w14:textId="5D12BCC8" w:rsidR="00275EFB" w:rsidRPr="00D93822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AusrichterFestnetz"/>
                  <w:enabled/>
                  <w:calcOnExit w:val="0"/>
                  <w:textInput/>
                </w:ffData>
              </w:fldChar>
            </w:r>
            <w:bookmarkStart w:id="9" w:name="AusrichterFestnetz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9"/>
          </w:p>
          <w:p w14:paraId="29B93FEC" w14:textId="04D117FB" w:rsidR="00275EFB" w:rsidRPr="00D93822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AusrichterMobil"/>
                  <w:enabled/>
                  <w:calcOnExit w:val="0"/>
                  <w:textInput/>
                </w:ffData>
              </w:fldChar>
            </w:r>
            <w:bookmarkStart w:id="10" w:name="AusrichterMobil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0"/>
          </w:p>
        </w:tc>
      </w:tr>
      <w:tr w:rsidR="00275EFB" w:rsidRPr="00D93822" w14:paraId="70073B4C" w14:textId="77777777" w:rsidTr="006715E6">
        <w:tc>
          <w:tcPr>
            <w:tcW w:w="325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14A3D253" w14:textId="03A5B172" w:rsidR="007764CD" w:rsidRPr="007764CD" w:rsidRDefault="007764CD" w:rsidP="00275EFB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Bank</w:t>
            </w:r>
          </w:p>
          <w:p w14:paraId="0A68BE7F" w14:textId="42E38A88" w:rsidR="00275EFB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Bank"/>
                  <w:enabled/>
                  <w:calcOnExit w:val="0"/>
                  <w:textInput/>
                </w:ffData>
              </w:fldChar>
            </w:r>
            <w:bookmarkStart w:id="11" w:name="Bank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397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125F3D4C" w14:textId="4E407D19" w:rsidR="007764CD" w:rsidRPr="007764CD" w:rsidRDefault="007764CD" w:rsidP="00275EFB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IBAN</w:t>
            </w:r>
          </w:p>
          <w:p w14:paraId="6F60C38F" w14:textId="5E84F3C3" w:rsidR="00275EFB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IBAN"/>
                  <w:enabled/>
                  <w:calcOnExit w:val="0"/>
                  <w:textInput/>
                </w:ffData>
              </w:fldChar>
            </w:r>
            <w:bookmarkStart w:id="12" w:name="IBAN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25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AB382D" w14:textId="004E5D25" w:rsidR="007764CD" w:rsidRPr="007764CD" w:rsidRDefault="007764CD" w:rsidP="00275EFB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BIC</w:t>
            </w:r>
          </w:p>
          <w:p w14:paraId="6E3B3258" w14:textId="642CEB23" w:rsidR="00275EFB" w:rsidRDefault="00CE34F5" w:rsidP="00275E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BIC"/>
                  <w:enabled/>
                  <w:calcOnExit w:val="0"/>
                  <w:textInput/>
                </w:ffData>
              </w:fldChar>
            </w:r>
            <w:bookmarkStart w:id="13" w:name="BIC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3"/>
          </w:p>
        </w:tc>
      </w:tr>
    </w:tbl>
    <w:p w14:paraId="676740FF" w14:textId="77777777" w:rsidR="00A06B44" w:rsidRPr="007764CD" w:rsidRDefault="00A06B44" w:rsidP="00275EFB">
      <w:pPr>
        <w:spacing w:before="120"/>
        <w:rPr>
          <w:rFonts w:asciiTheme="minorHAnsi" w:hAnsiTheme="minorHAnsi"/>
          <w:i/>
          <w:iCs/>
          <w:sz w:val="16"/>
          <w:szCs w:val="16"/>
        </w:rPr>
      </w:pPr>
      <w:r w:rsidRPr="007764CD">
        <w:rPr>
          <w:rFonts w:asciiTheme="minorHAnsi" w:hAnsiTheme="minorHAnsi"/>
          <w:i/>
          <w:iCs/>
          <w:sz w:val="16"/>
          <w:szCs w:val="16"/>
        </w:rPr>
        <w:t>Name und Anschrift des Kontoinhabers (falls abweichend vom Ausrichternamen)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6"/>
      </w:tblGrid>
      <w:tr w:rsidR="00A06B44" w:rsidRPr="00D93822" w14:paraId="50178A0A" w14:textId="77777777" w:rsidTr="00D93822">
        <w:trPr>
          <w:trHeight w:val="765"/>
        </w:trPr>
        <w:tc>
          <w:tcPr>
            <w:tcW w:w="9776" w:type="dxa"/>
            <w:shd w:val="clear" w:color="auto" w:fill="FFFFFF"/>
            <w:vAlign w:val="center"/>
          </w:tcPr>
          <w:p w14:paraId="7F355AE3" w14:textId="4A4CA31D" w:rsidR="00A06B44" w:rsidRPr="00D93822" w:rsidRDefault="00CE34F5" w:rsidP="0074201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begin">
                <w:ffData>
                  <w:name w:val="KontoInhaber"/>
                  <w:enabled/>
                  <w:calcOnExit w:val="0"/>
                  <w:textInput/>
                </w:ffData>
              </w:fldChar>
            </w:r>
            <w:bookmarkStart w:id="14" w:name="KontoInhaber"/>
            <w:r>
              <w:rPr>
                <w:rFonts w:asciiTheme="minorHAnsi" w:hAnsiTheme="minorHAns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sz w:val="22"/>
                <w:szCs w:val="22"/>
              </w:rPr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end"/>
            </w:r>
            <w:bookmarkEnd w:id="14"/>
          </w:p>
          <w:p w14:paraId="3CECB804" w14:textId="06408E6E" w:rsidR="00A06B44" w:rsidRPr="00D93822" w:rsidRDefault="00CE34F5" w:rsidP="00742013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begin">
                <w:ffData>
                  <w:name w:val="KontoInhaberStrasse"/>
                  <w:enabled/>
                  <w:calcOnExit w:val="0"/>
                  <w:textInput/>
                </w:ffData>
              </w:fldChar>
            </w:r>
            <w:bookmarkStart w:id="15" w:name="KontoInhaberStrasse"/>
            <w:r>
              <w:rPr>
                <w:rFonts w:asciiTheme="minorHAnsi" w:hAnsiTheme="minorHAns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sz w:val="22"/>
                <w:szCs w:val="22"/>
              </w:rPr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end"/>
            </w:r>
            <w:bookmarkEnd w:id="15"/>
          </w:p>
          <w:p w14:paraId="605C4D8A" w14:textId="4BC73BEA" w:rsidR="00A06B44" w:rsidRPr="00D93822" w:rsidRDefault="00CE34F5" w:rsidP="0074201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begin">
                <w:ffData>
                  <w:name w:val="KontoInhaberPlzOrt"/>
                  <w:enabled/>
                  <w:calcOnExit w:val="0"/>
                  <w:textInput/>
                </w:ffData>
              </w:fldChar>
            </w:r>
            <w:bookmarkStart w:id="16" w:name="KontoInhaberPlzOrt"/>
            <w:r>
              <w:rPr>
                <w:rFonts w:asciiTheme="minorHAnsi" w:hAnsiTheme="minorHAnsi"/>
                <w:noProof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  <w:sz w:val="22"/>
                <w:szCs w:val="22"/>
              </w:rPr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fldChar w:fldCharType="end"/>
            </w:r>
            <w:bookmarkEnd w:id="16"/>
          </w:p>
        </w:tc>
      </w:tr>
    </w:tbl>
    <w:p w14:paraId="7DAB6604" w14:textId="1AE4B40B" w:rsidR="00A06B44" w:rsidRPr="007764CD" w:rsidRDefault="00A06B44" w:rsidP="007764CD">
      <w:pPr>
        <w:pStyle w:val="Textkrper"/>
        <w:spacing w:before="120"/>
        <w:rPr>
          <w:rFonts w:asciiTheme="minorHAnsi" w:hAnsiTheme="minorHAnsi"/>
          <w:i/>
          <w:iCs/>
          <w:sz w:val="16"/>
          <w:szCs w:val="16"/>
        </w:rPr>
      </w:pPr>
      <w:r w:rsidRPr="007764CD">
        <w:rPr>
          <w:rFonts w:asciiTheme="minorHAnsi" w:hAnsiTheme="minorHAnsi"/>
          <w:i/>
          <w:iCs/>
          <w:sz w:val="16"/>
          <w:szCs w:val="16"/>
        </w:rPr>
        <w:t xml:space="preserve">Name und Anschrift der verantwortlichen Leitung                                                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07"/>
        <w:gridCol w:w="3969"/>
      </w:tblGrid>
      <w:tr w:rsidR="00A06B44" w:rsidRPr="00D93822" w14:paraId="729B02DF" w14:textId="77777777" w:rsidTr="006715E6">
        <w:tc>
          <w:tcPr>
            <w:tcW w:w="580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14:paraId="3375A5C9" w14:textId="31CC7CD6" w:rsidR="00A06B44" w:rsidRPr="00D93822" w:rsidRDefault="00CE34F5" w:rsidP="006715E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LeitungName"/>
                  <w:enabled/>
                  <w:calcOnExit w:val="0"/>
                  <w:textInput/>
                </w:ffData>
              </w:fldChar>
            </w:r>
            <w:bookmarkStart w:id="17" w:name="LeitungName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7"/>
          </w:p>
          <w:p w14:paraId="4365CCF0" w14:textId="36E389AB" w:rsidR="00A06B44" w:rsidRPr="00D93822" w:rsidRDefault="00CE34F5" w:rsidP="006715E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LeitungStrasse"/>
                  <w:enabled/>
                  <w:calcOnExit w:val="0"/>
                  <w:textInput/>
                </w:ffData>
              </w:fldChar>
            </w:r>
            <w:bookmarkStart w:id="18" w:name="LeitungStrasse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8"/>
          </w:p>
          <w:p w14:paraId="60E453A8" w14:textId="798B796F" w:rsidR="007764CD" w:rsidRDefault="00CE34F5" w:rsidP="006715E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LeitungPlzOrt"/>
                  <w:enabled/>
                  <w:calcOnExit w:val="0"/>
                  <w:textInput/>
                </w:ffData>
              </w:fldChar>
            </w:r>
            <w:bookmarkStart w:id="19" w:name="LeitungPlzOrt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19"/>
          </w:p>
          <w:p w14:paraId="3373E084" w14:textId="2C685921" w:rsidR="00EB2BA6" w:rsidRPr="00D93822" w:rsidRDefault="00EB2BA6" w:rsidP="0074201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1811161D" w14:textId="644A8BDE" w:rsidR="007764CD" w:rsidRPr="007764CD" w:rsidRDefault="007764CD" w:rsidP="00742013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Telefon</w:t>
            </w:r>
          </w:p>
          <w:p w14:paraId="7F78ECCF" w14:textId="06B6FF97" w:rsidR="00A06B44" w:rsidRPr="00D93822" w:rsidRDefault="00CE34F5" w:rsidP="0074201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LeitungFestnetz"/>
                  <w:enabled/>
                  <w:calcOnExit w:val="0"/>
                  <w:textInput/>
                </w:ffData>
              </w:fldChar>
            </w:r>
            <w:bookmarkStart w:id="20" w:name="LeitungFestnetz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20"/>
          </w:p>
          <w:p w14:paraId="045CAB56" w14:textId="55FC4DB0" w:rsidR="00A06B44" w:rsidRDefault="00CE34F5" w:rsidP="0074201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LeitungMobil"/>
                  <w:enabled/>
                  <w:calcOnExit w:val="0"/>
                  <w:textInput/>
                </w:ffData>
              </w:fldChar>
            </w:r>
            <w:bookmarkStart w:id="21" w:name="LeitungMobil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21"/>
          </w:p>
          <w:p w14:paraId="5D21BEA1" w14:textId="154573B2" w:rsidR="007764CD" w:rsidRPr="007764CD" w:rsidRDefault="007764CD" w:rsidP="00742013">
            <w:pPr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7764CD">
              <w:rPr>
                <w:rFonts w:asciiTheme="minorHAnsi" w:hAnsiTheme="minorHAnsi"/>
                <w:i/>
                <w:iCs/>
                <w:sz w:val="16"/>
                <w:szCs w:val="16"/>
              </w:rPr>
              <w:t>e-Mail</w:t>
            </w:r>
          </w:p>
        </w:tc>
      </w:tr>
      <w:tr w:rsidR="00A06B44" w:rsidRPr="00D93822" w14:paraId="50D48422" w14:textId="77777777" w:rsidTr="006715E6">
        <w:tc>
          <w:tcPr>
            <w:tcW w:w="5807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CA23CA" w14:textId="77777777" w:rsidR="00A06B44" w:rsidRPr="00D93822" w:rsidRDefault="00A06B44" w:rsidP="0074201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CBE31C" w14:textId="084471C7" w:rsidR="00A06B44" w:rsidRPr="00D93822" w:rsidRDefault="006715E6" w:rsidP="0074201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LeitungEmail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bookmarkStart w:id="22" w:name="LeitungEmail"/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 w:rsidR="00566E3E">
              <w:rPr>
                <w:rFonts w:asciiTheme="minorHAnsi" w:hAnsi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22"/>
          </w:p>
        </w:tc>
      </w:tr>
    </w:tbl>
    <w:p w14:paraId="74867773" w14:textId="77777777" w:rsidR="004720A2" w:rsidRPr="00D93822" w:rsidRDefault="004720A2">
      <w:pPr>
        <w:rPr>
          <w:sz w:val="22"/>
          <w:szCs w:val="22"/>
        </w:rPr>
      </w:pPr>
    </w:p>
    <w:tbl>
      <w:tblPr>
        <w:tblW w:w="9773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9"/>
        <w:gridCol w:w="1783"/>
        <w:gridCol w:w="1276"/>
        <w:gridCol w:w="2685"/>
      </w:tblGrid>
      <w:tr w:rsidR="007764CD" w:rsidRPr="00D93822" w14:paraId="3469E190" w14:textId="77777777" w:rsidTr="0037253A">
        <w:trPr>
          <w:cantSplit/>
        </w:trPr>
        <w:tc>
          <w:tcPr>
            <w:tcW w:w="40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3C3639" w14:textId="77777777" w:rsidR="007764CD" w:rsidRPr="00D93822" w:rsidRDefault="007764CD" w:rsidP="007764CD">
            <w:pPr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Zahl der geförderten Teilnehmer/innen</w:t>
            </w:r>
          </w:p>
          <w:p w14:paraId="7B22722C" w14:textId="61F9083D" w:rsidR="007764CD" w:rsidRPr="00D93822" w:rsidRDefault="007764CD" w:rsidP="007764CD">
            <w:pPr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von 6 bis unter 21 Jahren</w:t>
            </w:r>
          </w:p>
        </w:tc>
        <w:tc>
          <w:tcPr>
            <w:tcW w:w="1783" w:type="dxa"/>
            <w:tcBorders>
              <w:left w:val="single" w:sz="6" w:space="0" w:color="auto"/>
            </w:tcBorders>
            <w:shd w:val="clear" w:color="auto" w:fill="auto"/>
          </w:tcPr>
          <w:p w14:paraId="7383064E" w14:textId="3E8BC4DC" w:rsidR="007764CD" w:rsidRPr="00EB2BA6" w:rsidRDefault="00EB2BA6" w:rsidP="00B75F9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Anzahl Teilnehmer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shd w:val="clear" w:color="auto" w:fill="auto"/>
          </w:tcPr>
          <w:p w14:paraId="0495D600" w14:textId="77777777" w:rsidR="007764CD" w:rsidRPr="00EB2BA6" w:rsidRDefault="007764CD" w:rsidP="00B75F99">
            <w:pPr>
              <w:jc w:val="center"/>
              <w:rPr>
                <w:i/>
                <w:iCs/>
                <w:sz w:val="16"/>
                <w:szCs w:val="16"/>
              </w:rPr>
            </w:pPr>
            <w:r w:rsidRPr="00EB2BA6">
              <w:rPr>
                <w:i/>
                <w:iCs/>
                <w:sz w:val="16"/>
                <w:szCs w:val="16"/>
              </w:rPr>
              <w:t>Tage</w:t>
            </w:r>
          </w:p>
        </w:tc>
        <w:tc>
          <w:tcPr>
            <w:tcW w:w="268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F74A0" w14:textId="5BA98552" w:rsidR="007764CD" w:rsidRPr="00EB2BA6" w:rsidRDefault="007764CD" w:rsidP="00B75F99">
            <w:pPr>
              <w:jc w:val="center"/>
              <w:rPr>
                <w:i/>
                <w:iCs/>
                <w:sz w:val="16"/>
                <w:szCs w:val="16"/>
              </w:rPr>
            </w:pPr>
            <w:r w:rsidRPr="00EB2BA6">
              <w:rPr>
                <w:i/>
                <w:iCs/>
                <w:sz w:val="16"/>
                <w:szCs w:val="16"/>
              </w:rPr>
              <w:t>Fördersatz</w:t>
            </w:r>
            <w:r w:rsidR="00EB2BA6">
              <w:rPr>
                <w:i/>
                <w:iCs/>
                <w:sz w:val="16"/>
                <w:szCs w:val="16"/>
              </w:rPr>
              <w:t>[€]</w:t>
            </w:r>
          </w:p>
        </w:tc>
      </w:tr>
      <w:tr w:rsidR="007764CD" w:rsidRPr="00D93822" w14:paraId="3C9DC777" w14:textId="77777777" w:rsidTr="00EB2BA6">
        <w:trPr>
          <w:cantSplit/>
          <w:trHeight w:val="397"/>
        </w:trPr>
        <w:tc>
          <w:tcPr>
            <w:tcW w:w="402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50281" w14:textId="5385207D" w:rsidR="007764CD" w:rsidRPr="00D93822" w:rsidRDefault="007764CD">
            <w:pPr>
              <w:rPr>
                <w:sz w:val="22"/>
                <w:szCs w:val="22"/>
              </w:rPr>
            </w:pPr>
          </w:p>
        </w:tc>
        <w:tc>
          <w:tcPr>
            <w:tcW w:w="1783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DDD718" w14:textId="1B0BFDB1" w:rsidR="007764CD" w:rsidRPr="00D93822" w:rsidRDefault="00CE34F5" w:rsidP="00674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FoerderTnAnzGesamt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23" w:name="FoerderTnAnzGesamt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3"/>
          </w:p>
        </w:tc>
        <w:tc>
          <w:tcPr>
            <w:tcW w:w="12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0919175" w14:textId="06412DD6" w:rsidR="007764CD" w:rsidRPr="00D93822" w:rsidRDefault="00CE34F5" w:rsidP="00674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MassnahmeTage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24" w:name="MassnahmeTag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4"/>
          </w:p>
        </w:tc>
        <w:tc>
          <w:tcPr>
            <w:tcW w:w="268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85F1E5" w14:textId="53DB6ED7" w:rsidR="007764CD" w:rsidRPr="00D93822" w:rsidRDefault="00CE34F5" w:rsidP="00674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FoerdersatzKJFP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25" w:name="FoerdersatzKJFP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5"/>
          </w:p>
        </w:tc>
      </w:tr>
      <w:tr w:rsidR="00EB2BA6" w:rsidRPr="00D93822" w14:paraId="31577C03" w14:textId="77777777" w:rsidTr="00EB2BA6">
        <w:trPr>
          <w:gridAfter w:val="2"/>
          <w:wAfter w:w="3961" w:type="dxa"/>
          <w:cantSplit/>
          <w:trHeight w:val="397"/>
        </w:trPr>
        <w:tc>
          <w:tcPr>
            <w:tcW w:w="4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12928A3" w14:textId="77777777" w:rsidR="00EB2BA6" w:rsidRPr="00D93822" w:rsidRDefault="00EB2BA6">
            <w:pPr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Errechnete Beihilfe in Euro</w:t>
            </w:r>
          </w:p>
        </w:tc>
        <w:tc>
          <w:tcPr>
            <w:tcW w:w="178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3089D86" w14:textId="2ADE2F52" w:rsidR="00EB2BA6" w:rsidRPr="00D93822" w:rsidRDefault="003B38DA" w:rsidP="008F12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type w:val="calculated"/>
                    <w:default w:val="=FoerderTnAnzGesamt*MassnahmeTage*FoerdersatzKJFP"/>
                    <w:format w:val="#.##0,00 €;(#.##0,00 €)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=FoerderTnAnzGesamt*MassnahmeTage*FoerdersatzKJFP </w:instrText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instrText>0</w:instrTex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0,00 €</w:t>
            </w:r>
            <w:r>
              <w:rPr>
                <w:sz w:val="22"/>
                <w:szCs w:val="22"/>
              </w:rPr>
              <w:fldChar w:fldCharType="end"/>
            </w:r>
            <w:r w:rsidR="00EB2BA6" w:rsidRPr="00D93822">
              <w:rPr>
                <w:b/>
                <w:sz w:val="22"/>
                <w:szCs w:val="22"/>
              </w:rPr>
              <w:fldChar w:fldCharType="begin"/>
            </w:r>
            <w:r w:rsidR="00EB2BA6" w:rsidRPr="00D93822">
              <w:rPr>
                <w:b/>
                <w:sz w:val="22"/>
                <w:szCs w:val="22"/>
              </w:rPr>
              <w:instrText xml:space="preserve"> SUM(Ff_AnzTnGesamt*Fördersatz) \# "#.##0,00 €;(#.##0,00 €)" </w:instrText>
            </w:r>
            <w:r w:rsidR="00EB2BA6" w:rsidRPr="00D93822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043D51E4" w14:textId="77777777" w:rsidR="00FA7186" w:rsidRPr="00D93822" w:rsidRDefault="00FA7186">
      <w:pPr>
        <w:tabs>
          <w:tab w:val="left" w:pos="5670"/>
        </w:tabs>
        <w:rPr>
          <w:sz w:val="22"/>
          <w:szCs w:val="22"/>
        </w:rPr>
      </w:pPr>
    </w:p>
    <w:p w14:paraId="78C61DAE" w14:textId="23B80240" w:rsidR="0037253A" w:rsidRDefault="00EB2BA6" w:rsidP="00A06B44">
      <w:pPr>
        <w:pStyle w:val="Listenabsatz"/>
        <w:numPr>
          <w:ilvl w:val="0"/>
          <w:numId w:val="3"/>
        </w:numPr>
        <w:tabs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>a</w:t>
      </w:r>
      <w:r w:rsidR="008C35FF" w:rsidRPr="00D93822">
        <w:rPr>
          <w:sz w:val="22"/>
          <w:szCs w:val="22"/>
        </w:rPr>
        <w:t>lle Mitarbeiter/innen</w:t>
      </w:r>
      <w:r w:rsidR="00026BF1" w:rsidRPr="00D93822">
        <w:rPr>
          <w:sz w:val="22"/>
          <w:szCs w:val="22"/>
        </w:rPr>
        <w:t xml:space="preserve"> von Maßnahmen </w:t>
      </w:r>
      <w:r w:rsidR="008C35FF" w:rsidRPr="00D93822">
        <w:rPr>
          <w:sz w:val="22"/>
          <w:szCs w:val="22"/>
        </w:rPr>
        <w:t>haben ein erweitertes Führungszeugnis</w:t>
      </w:r>
      <w:r w:rsidR="00A06B44" w:rsidRPr="00D93822">
        <w:rPr>
          <w:sz w:val="22"/>
          <w:szCs w:val="22"/>
        </w:rPr>
        <w:t xml:space="preserve"> </w:t>
      </w:r>
      <w:r w:rsidR="008C35FF" w:rsidRPr="00D93822">
        <w:rPr>
          <w:sz w:val="22"/>
          <w:szCs w:val="22"/>
        </w:rPr>
        <w:t>ohne Eintragung einer der in § 72a Abs. 1 SGB VIII aufgelisteten Straftaten vorgelegt.</w:t>
      </w:r>
    </w:p>
    <w:p w14:paraId="3F7B404A" w14:textId="2481A19F" w:rsidR="00FA7186" w:rsidRPr="00D93822" w:rsidRDefault="00EB2BA6" w:rsidP="00A06B44">
      <w:pPr>
        <w:pStyle w:val="Listenabsatz"/>
        <w:numPr>
          <w:ilvl w:val="0"/>
          <w:numId w:val="3"/>
        </w:numPr>
        <w:tabs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>e</w:t>
      </w:r>
      <w:r w:rsidR="0037253A">
        <w:rPr>
          <w:sz w:val="22"/>
          <w:szCs w:val="22"/>
        </w:rPr>
        <w:t xml:space="preserve">in </w:t>
      </w:r>
      <w:r w:rsidR="0037253A">
        <w:rPr>
          <w:sz w:val="22"/>
          <w:szCs w:val="22"/>
        </w:rPr>
        <w:t xml:space="preserve">vom Vorstand </w:t>
      </w:r>
      <w:r w:rsidR="0037253A">
        <w:rPr>
          <w:sz w:val="22"/>
          <w:szCs w:val="22"/>
        </w:rPr>
        <w:t>unterzeichnetes Schutzkonzept nach §11 des Landeskinderschutzgesetz NRW liegt vor.</w:t>
      </w:r>
      <w:r w:rsidR="008C35FF" w:rsidRPr="00D93822">
        <w:rPr>
          <w:sz w:val="22"/>
          <w:szCs w:val="22"/>
        </w:rPr>
        <w:br/>
      </w:r>
    </w:p>
    <w:tbl>
      <w:tblPr>
        <w:tblW w:w="960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"/>
        <w:gridCol w:w="2637"/>
        <w:gridCol w:w="1332"/>
        <w:gridCol w:w="417"/>
        <w:gridCol w:w="71"/>
        <w:gridCol w:w="363"/>
        <w:gridCol w:w="2919"/>
        <w:gridCol w:w="1176"/>
      </w:tblGrid>
      <w:tr w:rsidR="0037253A" w:rsidRPr="00D93822" w14:paraId="264A211C" w14:textId="77777777" w:rsidTr="001327CC">
        <w:trPr>
          <w:trHeight w:val="34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65E3404" w14:textId="060BA5BD" w:rsidR="00D93822" w:rsidRPr="00D93822" w:rsidRDefault="00D93822" w:rsidP="00EB2BA6">
            <w:pPr>
              <w:spacing w:before="120" w:after="120" w:line="240" w:lineRule="atLeast"/>
              <w:rPr>
                <w:sz w:val="22"/>
                <w:szCs w:val="22"/>
              </w:rPr>
            </w:pPr>
          </w:p>
        </w:tc>
        <w:tc>
          <w:tcPr>
            <w:tcW w:w="263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6FE7531" w14:textId="77777777" w:rsidR="00D93822" w:rsidRPr="00EB2BA6" w:rsidRDefault="00D93822" w:rsidP="00EB2BA6">
            <w:pPr>
              <w:spacing w:before="120" w:after="120" w:line="240" w:lineRule="atLeast"/>
              <w:rPr>
                <w:b/>
                <w:bCs/>
                <w:sz w:val="22"/>
                <w:szCs w:val="22"/>
              </w:rPr>
            </w:pPr>
            <w:r w:rsidRPr="00EB2BA6">
              <w:rPr>
                <w:b/>
                <w:bCs/>
                <w:sz w:val="22"/>
                <w:szCs w:val="22"/>
              </w:rPr>
              <w:t>KOSTEN</w:t>
            </w:r>
          </w:p>
        </w:tc>
        <w:tc>
          <w:tcPr>
            <w:tcW w:w="133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AE29651" w14:textId="67AA3E2D" w:rsidR="00D93822" w:rsidRPr="00D93822" w:rsidRDefault="00D93822" w:rsidP="00EB2BA6">
            <w:pPr>
              <w:spacing w:before="120" w:after="120" w:line="240" w:lineRule="atLeast"/>
              <w:rPr>
                <w:sz w:val="22"/>
                <w:szCs w:val="22"/>
              </w:rPr>
            </w:pPr>
          </w:p>
        </w:tc>
        <w:tc>
          <w:tcPr>
            <w:tcW w:w="4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FBB2394" w14:textId="13D5A445" w:rsidR="00D93822" w:rsidRPr="00D93822" w:rsidRDefault="00D93822" w:rsidP="00EB2BA6">
            <w:pPr>
              <w:spacing w:before="120" w:after="120" w:line="240" w:lineRule="atLeast"/>
              <w:rPr>
                <w:sz w:val="22"/>
                <w:szCs w:val="22"/>
              </w:rPr>
            </w:pPr>
          </w:p>
        </w:tc>
        <w:tc>
          <w:tcPr>
            <w:tcW w:w="36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1AD8023" w14:textId="306C2458" w:rsidR="00D93822" w:rsidRPr="00D93822" w:rsidRDefault="00D93822" w:rsidP="00EB2BA6">
            <w:pPr>
              <w:spacing w:before="120" w:after="120" w:line="240" w:lineRule="atLeast"/>
              <w:rPr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81988F9" w14:textId="77777777" w:rsidR="00D93822" w:rsidRPr="00EB2BA6" w:rsidRDefault="00D93822" w:rsidP="00EB2BA6">
            <w:pPr>
              <w:spacing w:before="120" w:after="120" w:line="240" w:lineRule="atLeast"/>
              <w:rPr>
                <w:b/>
                <w:bCs/>
                <w:sz w:val="22"/>
                <w:szCs w:val="22"/>
              </w:rPr>
            </w:pPr>
            <w:r w:rsidRPr="00EB2BA6">
              <w:rPr>
                <w:b/>
                <w:bCs/>
                <w:sz w:val="22"/>
                <w:szCs w:val="22"/>
              </w:rPr>
              <w:t>EINNAHMEN</w:t>
            </w:r>
          </w:p>
        </w:tc>
        <w:tc>
          <w:tcPr>
            <w:tcW w:w="117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6A86C29" w14:textId="116C91A1" w:rsidR="00D93822" w:rsidRPr="00D93822" w:rsidRDefault="00D93822" w:rsidP="00EB2BA6">
            <w:pPr>
              <w:spacing w:after="120" w:line="240" w:lineRule="atLeast"/>
              <w:rPr>
                <w:sz w:val="22"/>
                <w:szCs w:val="22"/>
              </w:rPr>
            </w:pPr>
          </w:p>
        </w:tc>
      </w:tr>
      <w:tr w:rsidR="0037253A" w:rsidRPr="00D93822" w14:paraId="1935FF21" w14:textId="77777777" w:rsidTr="002F4069">
        <w:trPr>
          <w:trHeight w:val="340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4FC34" w14:textId="7DC86284" w:rsidR="0037253A" w:rsidRPr="00D93822" w:rsidRDefault="0037253A" w:rsidP="0037253A">
            <w:pPr>
              <w:spacing w:line="24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BFFE0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Unterkunft u. Verpflegung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841BED" w14:textId="59263787" w:rsidR="00D93822" w:rsidRPr="00D93822" w:rsidRDefault="002F4069" w:rsidP="004B2536">
            <w:pPr>
              <w:tabs>
                <w:tab w:val="decimal" w:pos="780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KostenUnterVerpfl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26" w:name="KostenUnterVerpfl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6"/>
          </w:p>
        </w:tc>
        <w:tc>
          <w:tcPr>
            <w:tcW w:w="417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001A7808" w14:textId="0FA3F270" w:rsidR="00D93822" w:rsidRPr="00D93822" w:rsidRDefault="00D93822" w:rsidP="00D93822">
            <w:pPr>
              <w:spacing w:line="240" w:lineRule="atLeast"/>
              <w:jc w:val="righ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1</w:t>
            </w:r>
            <w:r w:rsidR="0037253A">
              <w:rPr>
                <w:sz w:val="22"/>
                <w:szCs w:val="22"/>
              </w:rPr>
              <w:t>.</w:t>
            </w:r>
          </w:p>
        </w:tc>
        <w:tc>
          <w:tcPr>
            <w:tcW w:w="434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B302DFC" w14:textId="7EB1A52C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261030D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Eigenleistung (min. 10 %)</w:t>
            </w:r>
          </w:p>
        </w:tc>
        <w:tc>
          <w:tcPr>
            <w:tcW w:w="11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EBECFC8" w14:textId="77777777" w:rsidR="00D93822" w:rsidRPr="00D93822" w:rsidRDefault="00D93822" w:rsidP="00C80276">
            <w:pPr>
              <w:tabs>
                <w:tab w:val="decimal" w:pos="922"/>
              </w:tabs>
              <w:spacing w:line="240" w:lineRule="atLeast"/>
              <w:rPr>
                <w:sz w:val="22"/>
                <w:szCs w:val="22"/>
              </w:rPr>
            </w:pPr>
          </w:p>
        </w:tc>
      </w:tr>
      <w:tr w:rsidR="0037253A" w:rsidRPr="00D93822" w14:paraId="32EF2174" w14:textId="77777777" w:rsidTr="002F4069">
        <w:trPr>
          <w:trHeight w:val="340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955CD" w14:textId="2C36AB6D" w:rsidR="00D93822" w:rsidRPr="00D93822" w:rsidRDefault="0037253A" w:rsidP="0037253A">
            <w:pPr>
              <w:spacing w:line="24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D77E1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Leiter/innen-Vergütung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DCEDD8" w14:textId="3C69402D" w:rsidR="00D93822" w:rsidRPr="00D93822" w:rsidRDefault="002F4069" w:rsidP="004B2536">
            <w:pPr>
              <w:tabs>
                <w:tab w:val="decimal" w:pos="780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KostenHonorar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27" w:name="KostenHonorar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7"/>
          </w:p>
        </w:tc>
        <w:tc>
          <w:tcPr>
            <w:tcW w:w="41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8F81B85" w14:textId="0A08B9CD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59D6218" w14:textId="1F987108" w:rsidR="00D93822" w:rsidRPr="00D93822" w:rsidRDefault="00D93822" w:rsidP="00D93822">
            <w:pPr>
              <w:spacing w:line="240" w:lineRule="atLeast"/>
              <w:jc w:val="center"/>
              <w:rPr>
                <w:sz w:val="22"/>
                <w:szCs w:val="22"/>
              </w:rPr>
            </w:pPr>
            <w:r w:rsidRPr="00610314">
              <w:rPr>
                <w:sz w:val="20"/>
              </w:rPr>
              <w:t>1.1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8F87A" w14:textId="3133590D" w:rsidR="00D93822" w:rsidRPr="003B38DA" w:rsidRDefault="00D93822" w:rsidP="007C20A2">
            <w:pPr>
              <w:spacing w:line="240" w:lineRule="atLeast"/>
              <w:rPr>
                <w:sz w:val="20"/>
              </w:rPr>
            </w:pPr>
            <w:r w:rsidRPr="003B38DA">
              <w:rPr>
                <w:sz w:val="20"/>
              </w:rPr>
              <w:t xml:space="preserve">Eigenleistung </w:t>
            </w:r>
            <w:r w:rsidR="003B38DA" w:rsidRPr="003B38DA">
              <w:rPr>
                <w:sz w:val="20"/>
              </w:rPr>
              <w:t>Ausrichter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F13E48" w14:textId="06869936" w:rsidR="00D93822" w:rsidRPr="00D93822" w:rsidRDefault="003B38DA" w:rsidP="00674020">
            <w:pPr>
              <w:tabs>
                <w:tab w:val="decimal" w:pos="923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EinAusrichter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28" w:name="EinAusrichter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8"/>
          </w:p>
        </w:tc>
      </w:tr>
      <w:tr w:rsidR="002F4069" w:rsidRPr="00D93822" w14:paraId="3F094F17" w14:textId="77777777" w:rsidTr="002F4069">
        <w:trPr>
          <w:trHeight w:val="340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33C0E" w14:textId="1A97C031" w:rsidR="00D93822" w:rsidRPr="00D93822" w:rsidRDefault="0037253A" w:rsidP="0037253A">
            <w:pPr>
              <w:spacing w:line="24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3A18E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Fahrtkosten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D98E77" w14:textId="1890ABE6" w:rsidR="00D93822" w:rsidRPr="00D93822" w:rsidRDefault="002F4069" w:rsidP="004B2536">
            <w:pPr>
              <w:tabs>
                <w:tab w:val="decimal" w:pos="780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KostenFahrt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29" w:name="KostenFahrt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9"/>
          </w:p>
        </w:tc>
        <w:tc>
          <w:tcPr>
            <w:tcW w:w="417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15C36BB" w14:textId="14A594D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43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3B48D1" w14:textId="2921C000" w:rsidR="00D93822" w:rsidRPr="00D93822" w:rsidRDefault="00D93822" w:rsidP="00D93822">
            <w:pPr>
              <w:spacing w:line="240" w:lineRule="atLeast"/>
              <w:jc w:val="center"/>
              <w:rPr>
                <w:sz w:val="22"/>
                <w:szCs w:val="22"/>
              </w:rPr>
            </w:pPr>
            <w:r w:rsidRPr="00610314">
              <w:rPr>
                <w:sz w:val="20"/>
              </w:rPr>
              <w:t>1.2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54EBF" w14:textId="77777777" w:rsidR="00D93822" w:rsidRPr="003B38DA" w:rsidRDefault="00D93822" w:rsidP="007C20A2">
            <w:pPr>
              <w:spacing w:line="240" w:lineRule="atLeast"/>
              <w:rPr>
                <w:sz w:val="20"/>
              </w:rPr>
            </w:pPr>
            <w:r w:rsidRPr="003B38DA">
              <w:rPr>
                <w:sz w:val="20"/>
              </w:rPr>
              <w:t>Eigenleistung Teilnehmer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8AC08B" w14:textId="2C436752" w:rsidR="00D93822" w:rsidRPr="00D93822" w:rsidRDefault="003B38DA" w:rsidP="00674020">
            <w:pPr>
              <w:tabs>
                <w:tab w:val="decimal" w:pos="923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EinTnSumm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0" w:name="EinTnSumm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0"/>
          </w:p>
        </w:tc>
      </w:tr>
      <w:tr w:rsidR="002F4069" w:rsidRPr="00D93822" w14:paraId="1B3A1787" w14:textId="77777777" w:rsidTr="006715E6">
        <w:trPr>
          <w:trHeight w:val="340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C00D7" w14:textId="5F7A8256" w:rsidR="00D93822" w:rsidRPr="00D93822" w:rsidRDefault="0037253A" w:rsidP="0037253A">
            <w:pPr>
              <w:spacing w:line="24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92FFE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Verbrauchsmaterial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22EEBB" w14:textId="55DA18BF" w:rsidR="00D93822" w:rsidRPr="00D93822" w:rsidRDefault="002F4069" w:rsidP="004B2536">
            <w:pPr>
              <w:tabs>
                <w:tab w:val="decimal" w:pos="780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KostenMaterial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1" w:name="KostenMaterial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1"/>
          </w:p>
        </w:tc>
        <w:tc>
          <w:tcPr>
            <w:tcW w:w="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299B3CA" w14:textId="24F14753" w:rsidR="00D93822" w:rsidRPr="00D93822" w:rsidRDefault="00D93822" w:rsidP="00D93822">
            <w:pPr>
              <w:spacing w:line="240" w:lineRule="atLeast"/>
              <w:jc w:val="righ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2</w:t>
            </w:r>
            <w:r w:rsidR="0037253A">
              <w:rPr>
                <w:sz w:val="22"/>
                <w:szCs w:val="22"/>
              </w:rPr>
              <w:t>.</w:t>
            </w:r>
          </w:p>
        </w:tc>
        <w:tc>
          <w:tcPr>
            <w:tcW w:w="43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2D2C0A" w14:textId="7A27C411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F46A4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Sonstige Einnahmen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45AE3C" w14:textId="53F89975" w:rsidR="00D93822" w:rsidRPr="00D93822" w:rsidRDefault="003B38DA" w:rsidP="00674020">
            <w:pPr>
              <w:tabs>
                <w:tab w:val="decimal" w:pos="923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EinSonstig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2" w:name="EinSonstig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2"/>
          </w:p>
        </w:tc>
      </w:tr>
      <w:tr w:rsidR="006715E6" w:rsidRPr="00D93822" w14:paraId="207DC2A1" w14:textId="77777777" w:rsidTr="006715E6">
        <w:trPr>
          <w:trHeight w:val="340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566D1" w14:textId="5FB166FD" w:rsidR="00D93822" w:rsidRPr="00D93822" w:rsidRDefault="0037253A" w:rsidP="0037253A">
            <w:pPr>
              <w:spacing w:line="24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6326C" w14:textId="246C8AEB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Miete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A9328C" w14:textId="38F0AB18" w:rsidR="00D93822" w:rsidRPr="00D93822" w:rsidRDefault="002F4069" w:rsidP="004B2536">
            <w:pPr>
              <w:tabs>
                <w:tab w:val="decimal" w:pos="780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KostenMiet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3" w:name="KostenMiet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3"/>
          </w:p>
        </w:tc>
        <w:tc>
          <w:tcPr>
            <w:tcW w:w="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7FFD3AA" w14:textId="4A4E9D86" w:rsidR="00D93822" w:rsidRPr="00D93822" w:rsidRDefault="00D93822" w:rsidP="00D93822">
            <w:pPr>
              <w:spacing w:line="240" w:lineRule="atLeast"/>
              <w:jc w:val="righ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3</w:t>
            </w:r>
            <w:r w:rsidR="0037253A">
              <w:rPr>
                <w:sz w:val="22"/>
                <w:szCs w:val="22"/>
              </w:rPr>
              <w:t>.</w:t>
            </w:r>
          </w:p>
        </w:tc>
        <w:tc>
          <w:tcPr>
            <w:tcW w:w="43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05127A" w14:textId="5160573E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2C88F" w14:textId="26B4B85F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 xml:space="preserve">Zuschuss </w:t>
            </w:r>
            <w:r w:rsidR="002F4069">
              <w:rPr>
                <w:sz w:val="22"/>
                <w:szCs w:val="22"/>
              </w:rPr>
              <w:t>KJFP</w:t>
            </w:r>
            <w:r w:rsidRPr="00D9382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F4E18D" w14:textId="10ECF2BF" w:rsidR="00D93822" w:rsidRPr="00D93822" w:rsidRDefault="003B38DA" w:rsidP="004B2536">
            <w:pPr>
              <w:tabs>
                <w:tab w:val="decimal" w:pos="923"/>
              </w:tabs>
              <w:spacing w:line="240" w:lineRule="atLeast"/>
              <w:ind w:right="6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FoerderGesamtKJFP"/>
                  <w:enabled w:val="0"/>
                  <w:calcOnExit/>
                  <w:textInput>
                    <w:type w:val="calculated"/>
                    <w:default w:val="=FoerderTnAnzGesamt*MassnahmeTage*FoerdersatzKJFP"/>
                    <w:format w:val="#.##0,00 €;(#.##0,00 €)"/>
                  </w:textInput>
                </w:ffData>
              </w:fldChar>
            </w:r>
            <w:bookmarkStart w:id="34" w:name="FoerderGesamtKJFP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=FoerderTnAnzGesamt*MassnahmeTage*FoerdersatzKJFP </w:instrText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instrText>0</w:instrTex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0,00 €</w:t>
            </w:r>
            <w:r>
              <w:rPr>
                <w:sz w:val="22"/>
                <w:szCs w:val="22"/>
              </w:rPr>
              <w:fldChar w:fldCharType="end"/>
            </w:r>
            <w:bookmarkEnd w:id="34"/>
          </w:p>
        </w:tc>
      </w:tr>
      <w:tr w:rsidR="002F4069" w:rsidRPr="00D93822" w14:paraId="1C0F03C1" w14:textId="77777777" w:rsidTr="006715E6">
        <w:trPr>
          <w:trHeight w:val="340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32B05" w14:textId="00FC2F1C" w:rsidR="002F4069" w:rsidRDefault="002F4069" w:rsidP="0037253A">
            <w:pPr>
              <w:spacing w:line="24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641F3" w14:textId="3C8CD677" w:rsidR="002F4069" w:rsidRPr="00D93822" w:rsidRDefault="002F4069" w:rsidP="007C20A2">
            <w:pPr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Sonstige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5CC6AC" w14:textId="54EA64DE" w:rsidR="002F4069" w:rsidRDefault="002F4069" w:rsidP="004B2536">
            <w:pPr>
              <w:tabs>
                <w:tab w:val="decimal" w:pos="780"/>
              </w:tabs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KostenSonstig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5" w:name="KostenSonstig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 w:rsidR="00566E3E"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5"/>
          </w:p>
        </w:tc>
        <w:tc>
          <w:tcPr>
            <w:tcW w:w="417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6A3E5B38" w14:textId="77777777" w:rsidR="002F4069" w:rsidRPr="00D93822" w:rsidRDefault="002F4069" w:rsidP="00D93822">
            <w:pPr>
              <w:spacing w:line="240" w:lineRule="atLeast"/>
              <w:jc w:val="right"/>
              <w:rPr>
                <w:sz w:val="22"/>
                <w:szCs w:val="22"/>
              </w:rPr>
            </w:pPr>
          </w:p>
        </w:tc>
        <w:tc>
          <w:tcPr>
            <w:tcW w:w="43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3E7006" w14:textId="77777777" w:rsidR="002F4069" w:rsidRPr="00D93822" w:rsidRDefault="002F4069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C799B" w14:textId="77777777" w:rsidR="002F4069" w:rsidRPr="00D93822" w:rsidRDefault="002F4069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31B23103" w14:textId="77777777" w:rsidR="002F4069" w:rsidRPr="00D93822" w:rsidRDefault="002F4069" w:rsidP="004B2536">
            <w:pPr>
              <w:tabs>
                <w:tab w:val="decimal" w:pos="923"/>
              </w:tabs>
              <w:spacing w:line="240" w:lineRule="atLeast"/>
              <w:ind w:right="640"/>
              <w:rPr>
                <w:sz w:val="22"/>
                <w:szCs w:val="22"/>
              </w:rPr>
            </w:pPr>
          </w:p>
        </w:tc>
      </w:tr>
      <w:tr w:rsidR="006715E6" w:rsidRPr="00D93822" w14:paraId="4C60BCB0" w14:textId="77777777" w:rsidTr="006715E6">
        <w:trPr>
          <w:trHeight w:val="454"/>
        </w:trPr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6A01DF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</w:p>
        </w:tc>
        <w:tc>
          <w:tcPr>
            <w:tcW w:w="263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8D6A3B9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b/>
                <w:sz w:val="22"/>
                <w:szCs w:val="22"/>
              </w:rPr>
              <w:t>Summe</w:t>
            </w:r>
          </w:p>
        </w:tc>
        <w:bookmarkStart w:id="36" w:name="KGesamt"/>
        <w:tc>
          <w:tcPr>
            <w:tcW w:w="133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15CE4E" w14:textId="220BA65C" w:rsidR="00D93822" w:rsidRPr="00D93822" w:rsidRDefault="003B38DA" w:rsidP="004B2536">
            <w:pPr>
              <w:tabs>
                <w:tab w:val="decimal" w:pos="781"/>
              </w:tabs>
              <w:spacing w:line="240" w:lineRule="atLeas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KostenGesamt"/>
                  <w:enabled w:val="0"/>
                  <w:calcOnExit/>
                  <w:textInput>
                    <w:type w:val="calculated"/>
                    <w:default w:val="=KostenUnterVerpfl+KostenHonorare+KostenFahrt+KostenMaterial+KostenMiete+KostenSonstige"/>
                    <w:format w:val="#.##0,00 €;(#.##0,00 €)"/>
                  </w:textInput>
                </w:ffData>
              </w:fldChar>
            </w:r>
            <w:bookmarkStart w:id="37" w:name="KostenGesamt"/>
            <w:r>
              <w:rPr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 xml:space="preserve"> =KostenUnterVerpfl+KostenHonorare+KostenFahrt+KostenMaterial+KostenMiete+KostenSonstige </w:instrText>
            </w:r>
            <w:r>
              <w:rPr>
                <w:b/>
                <w:bCs/>
                <w:sz w:val="22"/>
                <w:szCs w:val="22"/>
              </w:rPr>
              <w:fldChar w:fldCharType="separate"/>
            </w:r>
            <w:r w:rsidR="00566E3E">
              <w:rPr>
                <w:b/>
                <w:bCs/>
                <w:noProof/>
                <w:sz w:val="22"/>
                <w:szCs w:val="22"/>
              </w:rPr>
              <w:instrText>0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  <w:fldChar w:fldCharType="separate"/>
            </w:r>
            <w:r w:rsidR="00566E3E">
              <w:rPr>
                <w:b/>
                <w:bCs/>
                <w:noProof/>
                <w:sz w:val="22"/>
                <w:szCs w:val="22"/>
              </w:rPr>
              <w:t>0,00 €</w: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37"/>
          </w:p>
        </w:tc>
        <w:bookmarkEnd w:id="36"/>
        <w:tc>
          <w:tcPr>
            <w:tcW w:w="851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45DEA60" w14:textId="1EF8565C" w:rsidR="00D93822" w:rsidRPr="00D93822" w:rsidRDefault="00D93822" w:rsidP="004B2536">
            <w:pPr>
              <w:tabs>
                <w:tab w:val="decimal" w:pos="781"/>
              </w:tabs>
              <w:spacing w:line="240" w:lineRule="atLeas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19" w:type="dxa"/>
            <w:tcBorders>
              <w:bottom w:val="single" w:sz="12" w:space="0" w:color="auto"/>
            </w:tcBorders>
            <w:vAlign w:val="center"/>
          </w:tcPr>
          <w:p w14:paraId="51F569CC" w14:textId="77777777" w:rsidR="00D93822" w:rsidRPr="00D93822" w:rsidRDefault="00D93822" w:rsidP="007C20A2">
            <w:pPr>
              <w:spacing w:line="240" w:lineRule="atLeast"/>
              <w:rPr>
                <w:sz w:val="22"/>
                <w:szCs w:val="22"/>
              </w:rPr>
            </w:pPr>
            <w:r w:rsidRPr="00D93822">
              <w:rPr>
                <w:b/>
                <w:sz w:val="22"/>
                <w:szCs w:val="22"/>
              </w:rPr>
              <w:t>Summe</w:t>
            </w:r>
          </w:p>
        </w:tc>
        <w:tc>
          <w:tcPr>
            <w:tcW w:w="1176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E899CA" w14:textId="4D9D9193" w:rsidR="00D93822" w:rsidRPr="00D93822" w:rsidRDefault="003B38DA" w:rsidP="004B2536">
            <w:pPr>
              <w:tabs>
                <w:tab w:val="decimal" w:pos="923"/>
              </w:tabs>
              <w:spacing w:line="240" w:lineRule="atLeast"/>
              <w:ind w:right="781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/>
                  <w:textInput>
                    <w:type w:val="calculated"/>
                    <w:default w:val="=EinAusrichter+EinTnSumme+EinSonstige + (FoerderTnAnzGesamt*MassnahmeTage*FoerdersatzKJFP)"/>
                    <w:format w:val="#.##0,00 €;(#.##0,00 €)"/>
                  </w:textInput>
                </w:ffData>
              </w:fldChar>
            </w:r>
            <w:r>
              <w:rPr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 xml:space="preserve"> =EinAusrichter+EinTnSumme+EinSonstige + (FoerderTnAnzGesamt*MassnahmeTage*FoerdersatzKJFP) </w:instrText>
            </w:r>
            <w:r>
              <w:rPr>
                <w:b/>
                <w:bCs/>
                <w:sz w:val="22"/>
                <w:szCs w:val="22"/>
              </w:rPr>
              <w:fldChar w:fldCharType="separate"/>
            </w:r>
            <w:r w:rsidR="00566E3E">
              <w:rPr>
                <w:b/>
                <w:bCs/>
                <w:noProof/>
                <w:sz w:val="22"/>
                <w:szCs w:val="22"/>
              </w:rPr>
              <w:instrText>0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  <w:fldChar w:fldCharType="separate"/>
            </w:r>
            <w:r w:rsidR="00566E3E">
              <w:rPr>
                <w:b/>
                <w:bCs/>
                <w:noProof/>
                <w:sz w:val="22"/>
                <w:szCs w:val="22"/>
              </w:rPr>
              <w:t>0,00 €</w: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63391C4" w14:textId="77777777" w:rsidR="00912918" w:rsidRPr="00D93822" w:rsidRDefault="00912918" w:rsidP="00912918">
      <w:pPr>
        <w:rPr>
          <w:vanish/>
          <w:sz w:val="22"/>
          <w:szCs w:val="22"/>
        </w:rPr>
      </w:pPr>
    </w:p>
    <w:tbl>
      <w:tblPr>
        <w:tblpPr w:leftFromText="141" w:rightFromText="141" w:vertAnchor="text" w:horzAnchor="margin" w:tblpY="277"/>
        <w:tblOverlap w:val="never"/>
        <w:tblW w:w="5726" w:type="dxa"/>
        <w:tblLayout w:type="fixed"/>
        <w:tblLook w:val="04A0" w:firstRow="1" w:lastRow="0" w:firstColumn="1" w:lastColumn="0" w:noHBand="0" w:noVBand="1"/>
      </w:tblPr>
      <w:tblGrid>
        <w:gridCol w:w="1335"/>
        <w:gridCol w:w="239"/>
        <w:gridCol w:w="4152"/>
      </w:tblGrid>
      <w:tr w:rsidR="008C35FF" w:rsidRPr="00D93822" w14:paraId="04211214" w14:textId="77777777" w:rsidTr="00684936">
        <w:trPr>
          <w:trHeight w:val="1039"/>
        </w:trPr>
        <w:tc>
          <w:tcPr>
            <w:tcW w:w="13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6BE045" w14:textId="17B7F487" w:rsidR="008C35FF" w:rsidRPr="00D93822" w:rsidRDefault="008C35FF" w:rsidP="00912918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D93822">
              <w:rPr>
                <w:sz w:val="22"/>
                <w:szCs w:val="22"/>
              </w:rPr>
              <w:instrText xml:space="preserve"> FORMTEXT </w:instrText>
            </w:r>
            <w:r w:rsidRPr="00D93822">
              <w:rPr>
                <w:sz w:val="22"/>
                <w:szCs w:val="22"/>
              </w:rPr>
            </w:r>
            <w:r w:rsidRPr="00D93822">
              <w:rPr>
                <w:sz w:val="22"/>
                <w:szCs w:val="22"/>
              </w:rPr>
              <w:fldChar w:fldCharType="separate"/>
            </w:r>
            <w:r w:rsidR="00566E3E">
              <w:rPr>
                <w:sz w:val="22"/>
                <w:szCs w:val="22"/>
              </w:rPr>
              <w:t> </w:t>
            </w:r>
            <w:r w:rsidR="00566E3E">
              <w:rPr>
                <w:sz w:val="22"/>
                <w:szCs w:val="22"/>
              </w:rPr>
              <w:t> </w:t>
            </w:r>
            <w:r w:rsidR="00566E3E">
              <w:rPr>
                <w:sz w:val="22"/>
                <w:szCs w:val="22"/>
              </w:rPr>
              <w:t> </w:t>
            </w:r>
            <w:r w:rsidR="00566E3E">
              <w:rPr>
                <w:sz w:val="22"/>
                <w:szCs w:val="22"/>
              </w:rPr>
              <w:t> </w:t>
            </w:r>
            <w:r w:rsidR="00566E3E">
              <w:rPr>
                <w:sz w:val="22"/>
                <w:szCs w:val="22"/>
              </w:rPr>
              <w:t> </w:t>
            </w:r>
            <w:r w:rsidRPr="00D93822">
              <w:rPr>
                <w:sz w:val="22"/>
                <w:szCs w:val="22"/>
              </w:rPr>
              <w:fldChar w:fldCharType="end"/>
            </w:r>
          </w:p>
        </w:tc>
        <w:tc>
          <w:tcPr>
            <w:tcW w:w="239" w:type="dxa"/>
            <w:shd w:val="clear" w:color="auto" w:fill="auto"/>
            <w:vAlign w:val="bottom"/>
          </w:tcPr>
          <w:p w14:paraId="0C87AFA1" w14:textId="77777777" w:rsidR="008C35FF" w:rsidRPr="00D93822" w:rsidRDefault="008C35FF" w:rsidP="00912918">
            <w:pPr>
              <w:tabs>
                <w:tab w:val="left" w:pos="5670"/>
              </w:tabs>
              <w:rPr>
                <w:sz w:val="22"/>
                <w:szCs w:val="22"/>
              </w:rPr>
            </w:pPr>
          </w:p>
        </w:tc>
        <w:tc>
          <w:tcPr>
            <w:tcW w:w="41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697101" w14:textId="77777777" w:rsidR="008C35FF" w:rsidRPr="00D93822" w:rsidRDefault="008C35FF" w:rsidP="00912918">
            <w:pPr>
              <w:tabs>
                <w:tab w:val="left" w:pos="5670"/>
              </w:tabs>
              <w:rPr>
                <w:sz w:val="22"/>
                <w:szCs w:val="22"/>
              </w:rPr>
            </w:pPr>
          </w:p>
        </w:tc>
      </w:tr>
      <w:tr w:rsidR="008C35FF" w:rsidRPr="00D93822" w14:paraId="1AF6B123" w14:textId="77777777" w:rsidTr="00684936">
        <w:trPr>
          <w:trHeight w:val="714"/>
        </w:trPr>
        <w:tc>
          <w:tcPr>
            <w:tcW w:w="1335" w:type="dxa"/>
            <w:tcBorders>
              <w:top w:val="single" w:sz="4" w:space="0" w:color="auto"/>
            </w:tcBorders>
            <w:shd w:val="clear" w:color="auto" w:fill="auto"/>
          </w:tcPr>
          <w:p w14:paraId="03BF2D29" w14:textId="77777777" w:rsidR="008C35FF" w:rsidRPr="00D93822" w:rsidRDefault="008C35FF" w:rsidP="00912918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Datum</w:t>
            </w:r>
          </w:p>
        </w:tc>
        <w:tc>
          <w:tcPr>
            <w:tcW w:w="239" w:type="dxa"/>
            <w:shd w:val="clear" w:color="auto" w:fill="auto"/>
          </w:tcPr>
          <w:p w14:paraId="58343198" w14:textId="77777777" w:rsidR="008C35FF" w:rsidRPr="00D93822" w:rsidRDefault="008C35FF" w:rsidP="00912918">
            <w:pPr>
              <w:tabs>
                <w:tab w:val="left" w:pos="5670"/>
              </w:tabs>
              <w:rPr>
                <w:sz w:val="22"/>
                <w:szCs w:val="22"/>
              </w:rPr>
            </w:pPr>
          </w:p>
        </w:tc>
        <w:tc>
          <w:tcPr>
            <w:tcW w:w="4152" w:type="dxa"/>
            <w:tcBorders>
              <w:top w:val="single" w:sz="4" w:space="0" w:color="auto"/>
            </w:tcBorders>
            <w:shd w:val="clear" w:color="auto" w:fill="auto"/>
          </w:tcPr>
          <w:p w14:paraId="655F7ACB" w14:textId="77777777" w:rsidR="008C35FF" w:rsidRPr="00D93822" w:rsidRDefault="008C35FF" w:rsidP="00912918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D93822">
              <w:rPr>
                <w:sz w:val="22"/>
                <w:szCs w:val="22"/>
              </w:rPr>
              <w:t>Unterschrift des/r verantwortlichen Leiters/in</w:t>
            </w:r>
          </w:p>
        </w:tc>
      </w:tr>
    </w:tbl>
    <w:p w14:paraId="04F65B11" w14:textId="77777777" w:rsidR="00FA7186" w:rsidRDefault="008C35FF">
      <w:pPr>
        <w:tabs>
          <w:tab w:val="left" w:pos="5245"/>
        </w:tabs>
        <w:rPr>
          <w:szCs w:val="24"/>
          <w:u w:val="single"/>
        </w:rPr>
      </w:pPr>
      <w:r>
        <w:br/>
      </w:r>
      <w:r w:rsidR="00C80276" w:rsidRPr="005B2F0D">
        <w:rPr>
          <w:szCs w:val="24"/>
          <w:u w:val="single"/>
        </w:rPr>
        <w:t>ANLAGEN UNBEDINGT BEIFÜGEN</w:t>
      </w:r>
    </w:p>
    <w:p w14:paraId="7A105C5C" w14:textId="77777777" w:rsidR="008C35FF" w:rsidRDefault="00684936">
      <w:pPr>
        <w:tabs>
          <w:tab w:val="left" w:pos="5245"/>
        </w:tabs>
        <w:rPr>
          <w:sz w:val="20"/>
          <w:szCs w:val="24"/>
        </w:rPr>
      </w:pPr>
      <w:r w:rsidRPr="00684936">
        <w:rPr>
          <w:sz w:val="20"/>
          <w:szCs w:val="24"/>
        </w:rPr>
        <w:t>- Einladung</w:t>
      </w:r>
      <w:r w:rsidRPr="00684936">
        <w:rPr>
          <w:sz w:val="20"/>
          <w:szCs w:val="24"/>
        </w:rPr>
        <w:br/>
      </w:r>
      <w:r w:rsidR="00C80276" w:rsidRPr="00684936">
        <w:rPr>
          <w:sz w:val="20"/>
          <w:szCs w:val="24"/>
        </w:rPr>
        <w:t>- Teilnahmeliste</w:t>
      </w:r>
      <w:r w:rsidR="008C35FF" w:rsidRPr="00684936">
        <w:rPr>
          <w:sz w:val="20"/>
          <w:szCs w:val="24"/>
        </w:rPr>
        <w:br/>
      </w:r>
      <w:r w:rsidR="00C80276" w:rsidRPr="00684936">
        <w:rPr>
          <w:sz w:val="20"/>
          <w:szCs w:val="24"/>
        </w:rPr>
        <w:t>- Erhebungsbogen</w:t>
      </w:r>
      <w:r w:rsidR="008C35FF" w:rsidRPr="00684936">
        <w:rPr>
          <w:sz w:val="20"/>
          <w:szCs w:val="24"/>
        </w:rPr>
        <w:br/>
      </w:r>
      <w:r w:rsidR="00C80276" w:rsidRPr="00684936">
        <w:rPr>
          <w:sz w:val="20"/>
          <w:szCs w:val="24"/>
        </w:rPr>
        <w:t xml:space="preserve">- </w:t>
      </w:r>
      <w:r w:rsidR="008C35FF" w:rsidRPr="00684936">
        <w:rPr>
          <w:sz w:val="20"/>
          <w:szCs w:val="24"/>
        </w:rPr>
        <w:t>O</w:t>
      </w:r>
      <w:r w:rsidR="00E62377">
        <w:rPr>
          <w:sz w:val="20"/>
          <w:szCs w:val="24"/>
        </w:rPr>
        <w:t>riginalbelege</w:t>
      </w:r>
    </w:p>
    <w:p w14:paraId="1CAF7E0F" w14:textId="2079197B" w:rsidR="00D93822" w:rsidRPr="00D93822" w:rsidRDefault="00684936" w:rsidP="00D93822">
      <w:pPr>
        <w:tabs>
          <w:tab w:val="left" w:pos="5245"/>
        </w:tabs>
        <w:rPr>
          <w:sz w:val="20"/>
          <w:szCs w:val="24"/>
        </w:rPr>
      </w:pPr>
      <w:r>
        <w:rPr>
          <w:sz w:val="20"/>
          <w:szCs w:val="24"/>
        </w:rPr>
        <w:t>- Geldfluss</w:t>
      </w:r>
    </w:p>
    <w:sectPr w:rsidR="00D93822" w:rsidRPr="00D93822" w:rsidSect="00F16A7E">
      <w:headerReference w:type="default" r:id="rId8"/>
      <w:footerReference w:type="default" r:id="rId9"/>
      <w:type w:val="evenPage"/>
      <w:pgSz w:w="11906" w:h="16838" w:code="9"/>
      <w:pgMar w:top="851" w:right="102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AB51E" w14:textId="77777777" w:rsidR="00F16A7E" w:rsidRDefault="00F16A7E">
      <w:r>
        <w:separator/>
      </w:r>
    </w:p>
  </w:endnote>
  <w:endnote w:type="continuationSeparator" w:id="0">
    <w:p w14:paraId="5074AC75" w14:textId="77777777" w:rsidR="00F16A7E" w:rsidRDefault="00F16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DF948" w14:textId="610F429F" w:rsidR="00FA7186" w:rsidRPr="00E1345E" w:rsidRDefault="004B6577">
    <w:pPr>
      <w:pStyle w:val="Fuzeile"/>
      <w:tabs>
        <w:tab w:val="clear" w:pos="9072"/>
        <w:tab w:val="left" w:pos="3969"/>
        <w:tab w:val="right" w:pos="9639"/>
      </w:tabs>
      <w:rPr>
        <w:color w:val="808080"/>
        <w:sz w:val="16"/>
        <w:szCs w:val="16"/>
      </w:rPr>
    </w:pPr>
    <w:r>
      <w:rPr>
        <w:color w:val="808080"/>
        <w:sz w:val="16"/>
        <w:szCs w:val="16"/>
      </w:rPr>
      <w:t>20</w:t>
    </w:r>
    <w:r w:rsidR="0009508B">
      <w:rPr>
        <w:color w:val="808080"/>
        <w:sz w:val="16"/>
        <w:szCs w:val="16"/>
      </w:rPr>
      <w:t>24.02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E7D8" w14:textId="77777777" w:rsidR="00F16A7E" w:rsidRDefault="00F16A7E">
      <w:r>
        <w:separator/>
      </w:r>
    </w:p>
  </w:footnote>
  <w:footnote w:type="continuationSeparator" w:id="0">
    <w:p w14:paraId="6A359328" w14:textId="77777777" w:rsidR="00F16A7E" w:rsidRDefault="00F16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B6FAD" w14:textId="0DB7ED2F" w:rsidR="005E5E21" w:rsidRPr="005E5E21" w:rsidRDefault="00087641" w:rsidP="005E5E21">
    <w:pPr>
      <w:pStyle w:val="Kopfzeile"/>
      <w:tabs>
        <w:tab w:val="left" w:pos="84"/>
      </w:tabs>
      <w:ind w:firstLine="98"/>
      <w:rPr>
        <w:sz w:val="22"/>
        <w:szCs w:val="22"/>
      </w:rPr>
    </w:pPr>
    <w:r w:rsidRPr="005E5E21">
      <w:rPr>
        <w:noProof/>
        <w:sz w:val="22"/>
        <w:szCs w:val="22"/>
      </w:rPr>
      <w:drawing>
        <wp:anchor distT="0" distB="0" distL="114300" distR="114300" simplePos="0" relativeHeight="251659264" behindDoc="1" locked="0" layoutInCell="1" allowOverlap="1" wp14:anchorId="10FE6504" wp14:editId="307F5D46">
          <wp:simplePos x="0" y="0"/>
          <wp:positionH relativeFrom="column">
            <wp:posOffset>5282379</wp:posOffset>
          </wp:positionH>
          <wp:positionV relativeFrom="paragraph">
            <wp:posOffset>-244736</wp:posOffset>
          </wp:positionV>
          <wp:extent cx="1143000" cy="920750"/>
          <wp:effectExtent l="0" t="0" r="0" b="0"/>
          <wp:wrapNone/>
          <wp:docPr id="9" name="Bild 9" descr="2014-09-26 KanuJugendNR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4-09-26 KanuJugendNR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5E21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07914" wp14:editId="532804C3">
              <wp:simplePos x="0" y="0"/>
              <wp:positionH relativeFrom="column">
                <wp:posOffset>17705</wp:posOffset>
              </wp:positionH>
              <wp:positionV relativeFrom="paragraph">
                <wp:posOffset>483646</wp:posOffset>
              </wp:positionV>
              <wp:extent cx="5455920" cy="15240"/>
              <wp:effectExtent l="0" t="0" r="30480" b="35560"/>
              <wp:wrapNone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55920" cy="152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9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FB422" id="Gerade Verbindung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38.1pt" to="431pt,3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" strokecolor="#000090"/>
          </w:pict>
        </mc:Fallback>
      </mc:AlternateContent>
    </w:r>
    <w:r w:rsidR="005E5E21" w:rsidRPr="005E5E21">
      <w:rPr>
        <w:sz w:val="22"/>
        <w:szCs w:val="22"/>
      </w:rPr>
      <w:t>Abrechnung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7B9"/>
    <w:multiLevelType w:val="hybridMultilevel"/>
    <w:tmpl w:val="4AFAC778"/>
    <w:lvl w:ilvl="0" w:tplc="57C6BA5A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12AE3"/>
    <w:multiLevelType w:val="hybridMultilevel"/>
    <w:tmpl w:val="132A78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1CF"/>
    <w:multiLevelType w:val="hybridMultilevel"/>
    <w:tmpl w:val="AB289A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210275">
    <w:abstractNumId w:val="1"/>
  </w:num>
  <w:num w:numId="2" w16cid:durableId="962614027">
    <w:abstractNumId w:val="2"/>
  </w:num>
  <w:num w:numId="3" w16cid:durableId="124028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F6"/>
    <w:rsid w:val="00026BF1"/>
    <w:rsid w:val="0006073F"/>
    <w:rsid w:val="000834BA"/>
    <w:rsid w:val="00087641"/>
    <w:rsid w:val="0009508B"/>
    <w:rsid w:val="001217F6"/>
    <w:rsid w:val="001327CC"/>
    <w:rsid w:val="001445E7"/>
    <w:rsid w:val="001F419B"/>
    <w:rsid w:val="001F7F71"/>
    <w:rsid w:val="00217732"/>
    <w:rsid w:val="00257E78"/>
    <w:rsid w:val="00275EFB"/>
    <w:rsid w:val="002915CC"/>
    <w:rsid w:val="00292D64"/>
    <w:rsid w:val="002D5068"/>
    <w:rsid w:val="002F4069"/>
    <w:rsid w:val="002F4166"/>
    <w:rsid w:val="003329E1"/>
    <w:rsid w:val="0034662B"/>
    <w:rsid w:val="0037253A"/>
    <w:rsid w:val="003B38DA"/>
    <w:rsid w:val="004720A2"/>
    <w:rsid w:val="004B2536"/>
    <w:rsid w:val="004B6577"/>
    <w:rsid w:val="004E5B44"/>
    <w:rsid w:val="00512682"/>
    <w:rsid w:val="00566E3E"/>
    <w:rsid w:val="005B2F0D"/>
    <w:rsid w:val="005E5E21"/>
    <w:rsid w:val="006011C4"/>
    <w:rsid w:val="00610314"/>
    <w:rsid w:val="00632E80"/>
    <w:rsid w:val="00656ABE"/>
    <w:rsid w:val="006715E6"/>
    <w:rsid w:val="00674020"/>
    <w:rsid w:val="00681CAA"/>
    <w:rsid w:val="00684936"/>
    <w:rsid w:val="00684AE3"/>
    <w:rsid w:val="006C4D9E"/>
    <w:rsid w:val="006D26A2"/>
    <w:rsid w:val="006E56CD"/>
    <w:rsid w:val="00707F54"/>
    <w:rsid w:val="007764CD"/>
    <w:rsid w:val="007C20A2"/>
    <w:rsid w:val="008215D6"/>
    <w:rsid w:val="008C35FF"/>
    <w:rsid w:val="008D7FF7"/>
    <w:rsid w:val="008F12AC"/>
    <w:rsid w:val="008F631A"/>
    <w:rsid w:val="009007F2"/>
    <w:rsid w:val="00912918"/>
    <w:rsid w:val="00982148"/>
    <w:rsid w:val="00990487"/>
    <w:rsid w:val="009A4BB8"/>
    <w:rsid w:val="00A06B44"/>
    <w:rsid w:val="00AF3C11"/>
    <w:rsid w:val="00AF4121"/>
    <w:rsid w:val="00B61858"/>
    <w:rsid w:val="00B71602"/>
    <w:rsid w:val="00B75F99"/>
    <w:rsid w:val="00BB409D"/>
    <w:rsid w:val="00C67BB1"/>
    <w:rsid w:val="00C80276"/>
    <w:rsid w:val="00CD2467"/>
    <w:rsid w:val="00CD75D3"/>
    <w:rsid w:val="00CE34F5"/>
    <w:rsid w:val="00D14B7C"/>
    <w:rsid w:val="00D43E63"/>
    <w:rsid w:val="00D877CE"/>
    <w:rsid w:val="00D93822"/>
    <w:rsid w:val="00DA08A5"/>
    <w:rsid w:val="00DB716A"/>
    <w:rsid w:val="00DC1814"/>
    <w:rsid w:val="00E1345E"/>
    <w:rsid w:val="00E15F56"/>
    <w:rsid w:val="00E60F9E"/>
    <w:rsid w:val="00E62377"/>
    <w:rsid w:val="00E91378"/>
    <w:rsid w:val="00EB2BA6"/>
    <w:rsid w:val="00EF20E3"/>
    <w:rsid w:val="00F16A7E"/>
    <w:rsid w:val="00F267D5"/>
    <w:rsid w:val="00F37804"/>
    <w:rsid w:val="00F56612"/>
    <w:rsid w:val="00F732E7"/>
    <w:rsid w:val="00FA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6BFFD7"/>
  <w15:chartTrackingRefBased/>
  <w15:docId w15:val="{5FE14DA9-A042-644B-ADE3-902D5810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4D9E"/>
    <w:rPr>
      <w:rFonts w:ascii="Calibri" w:hAnsi="Calibri"/>
      <w:sz w:val="24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Textkrper">
    <w:name w:val="Body Text"/>
    <w:basedOn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table" w:styleId="Tabellenraster">
    <w:name w:val="Table Grid"/>
    <w:basedOn w:val="NormaleTabelle"/>
    <w:uiPriority w:val="59"/>
    <w:rsid w:val="00C80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rsid w:val="00F267D5"/>
    <w:rPr>
      <w:rFonts w:ascii="Calibri" w:hAnsi="Calibri"/>
      <w:sz w:val="24"/>
    </w:rPr>
  </w:style>
  <w:style w:type="paragraph" w:styleId="Listenabsatz">
    <w:name w:val="List Paragraph"/>
    <w:basedOn w:val="Standard"/>
    <w:uiPriority w:val="34"/>
    <w:qFormat/>
    <w:rsid w:val="00A0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ker\Documents\Deckbl&#228;tter%20BV-Jem%20aktuell\Formulare%202013\KJ_FM_JEM_Deckblat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48C74-A835-452C-8AA6-59569F15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C:\Users\Becker\Documents\Deckblätter BV-Jem aktuell\Formulare 2013\KJ_FM_JEM_Deckblatt.dot</Template>
  <TotalTime>0</TotalTime>
  <Pages>1</Pages>
  <Words>352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 E C K B L A T T</vt:lpstr>
    </vt:vector>
  </TitlesOfParts>
  <Company>Köln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E C K B L A T T</dc:title>
  <dc:subject/>
  <dc:creator>Becker</dc:creator>
  <cp:keywords/>
  <cp:lastModifiedBy>Chris Schog</cp:lastModifiedBy>
  <cp:revision>9</cp:revision>
  <cp:lastPrinted>2024-02-19T19:05:00Z</cp:lastPrinted>
  <dcterms:created xsi:type="dcterms:W3CDTF">2024-02-18T13:41:00Z</dcterms:created>
  <dcterms:modified xsi:type="dcterms:W3CDTF">2024-02-19T19:13:00Z</dcterms:modified>
</cp:coreProperties>
</file>